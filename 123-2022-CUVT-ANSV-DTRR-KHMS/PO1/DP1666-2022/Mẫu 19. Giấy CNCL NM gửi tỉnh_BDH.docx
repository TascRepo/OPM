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54426E01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3D434E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66B65F40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3D434E">
              <w:rPr>
                <w:rFonts w:ascii="Times New Roman" w:hAnsi="Times New Roman"/>
                <w:b/>
              </w:rPr>
              <w:t>123-2022/CUVT-ANSV/DTRR-KHMS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24660F0B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3D434E">
              <w:rPr>
                <w:rFonts w:ascii="Times New Roman" w:hAnsi="Times New Roman"/>
                <w:b/>
                <w:noProof/>
              </w:rPr>
              <w:t>Viễn Thông Bình Định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6B5A4DDE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3D434E">
              <w:rPr>
                <w:rFonts w:ascii="Times New Roman" w:hAnsi="Times New Roman"/>
                <w:b/>
              </w:rPr>
              <w:t>FINAL_PRODUCT, GW020_BOB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017E37C0" w:rsidR="00E67862" w:rsidRPr="002F3EE4" w:rsidRDefault="003D434E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56CDA3D1" w:rsidR="00E67862" w:rsidRPr="002F3EE4" w:rsidRDefault="003D434E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15AEFFCB" w:rsidR="00E67862" w:rsidRPr="00000994" w:rsidRDefault="003D434E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5413FE21" w:rsidR="00E67862" w:rsidRPr="00000994" w:rsidRDefault="003D434E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200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7DDC1AC9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="003D434E">
                    <w:rPr>
                      <w:rFonts w:ascii="Times New Roman" w:hAnsi="Times New Roman"/>
                      <w:noProof/>
                    </w:rPr>
                    <w:t>1666/2022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13CFB253" w:rsidR="00E67862" w:rsidRPr="00AC063A" w:rsidRDefault="003D434E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12345678-001; 12345678-002; 12345678-003; 12345678-004; 12345678-005; 12345678-006; 12345678-007; 12345678-008; 12345678-009; 12345678-010; </w:t>
                  </w:r>
                  <w:r w:rsid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61A1E366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3D434E">
              <w:rPr>
                <w:rFonts w:ascii="Times New Roman" w:hAnsi="Times New Roman"/>
                <w:noProof/>
                <w:sz w:val="24"/>
                <w:szCs w:val="24"/>
              </w:rPr>
              <w:t>20/06/2022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20A50C27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3D434E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6137545F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3D434E">
              <w:rPr>
                <w:rFonts w:ascii="Times New Roman" w:hAnsi="Times New Roman"/>
                <w:b/>
              </w:rPr>
              <w:t>123-2022/CUVT-ANSV/DTRR-KHMS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2F6C87DF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3D434E">
              <w:rPr>
                <w:rFonts w:ascii="Times New Roman" w:hAnsi="Times New Roman"/>
                <w:b/>
                <w:noProof/>
              </w:rPr>
              <w:t>Viễn Thông Bình Định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40552BA2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3D434E">
              <w:rPr>
                <w:rFonts w:ascii="Times New Roman" w:hAnsi="Times New Roman"/>
                <w:b/>
              </w:rPr>
              <w:t>FINAL_PRODUCT, GW020_BOB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031BBA68" w:rsidR="00C53BF2" w:rsidRPr="002F3EE4" w:rsidRDefault="003D434E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22493E00" w:rsidR="00C53BF2" w:rsidRPr="002F3EE4" w:rsidRDefault="003D434E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58C0E4DD" w:rsidR="00C53BF2" w:rsidRPr="00000994" w:rsidRDefault="003D434E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5B8DD43D" w:rsidR="00C53BF2" w:rsidRPr="00000994" w:rsidRDefault="003D434E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2E44D3E9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3D434E">
              <w:rPr>
                <w:rFonts w:ascii="Times New Roman" w:hAnsi="Times New Roman"/>
                <w:noProof/>
                <w:sz w:val="24"/>
                <w:szCs w:val="24"/>
              </w:rPr>
              <w:t>20/06/2022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98C6" w14:textId="77777777" w:rsidR="00607EEA" w:rsidRDefault="00607EEA" w:rsidP="00A10E16">
      <w:pPr>
        <w:spacing w:after="0" w:line="240" w:lineRule="auto"/>
      </w:pPr>
      <w:r>
        <w:separator/>
      </w:r>
    </w:p>
  </w:endnote>
  <w:endnote w:type="continuationSeparator" w:id="0">
    <w:p w14:paraId="5B499784" w14:textId="77777777" w:rsidR="00607EEA" w:rsidRDefault="00607E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5BA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B8EE" w14:textId="77777777" w:rsidR="00607EEA" w:rsidRDefault="00607EEA" w:rsidP="00A10E16">
      <w:pPr>
        <w:spacing w:after="0" w:line="240" w:lineRule="auto"/>
      </w:pPr>
      <w:r>
        <w:separator/>
      </w:r>
    </w:p>
  </w:footnote>
  <w:footnote w:type="continuationSeparator" w:id="0">
    <w:p w14:paraId="54A1D72A" w14:textId="77777777" w:rsidR="00607EEA" w:rsidRDefault="00607E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2CBCBCB1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D434E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07EEA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DF7916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0</TotalTime>
  <Pages>2</Pages>
  <Words>411</Words>
  <Characters>2344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Lê Xuân Thành</cp:lastModifiedBy>
  <cp:revision>2</cp:revision>
  <cp:lastPrinted>2020-10-13T07:19:00Z</cp:lastPrinted>
  <dcterms:created xsi:type="dcterms:W3CDTF">2022-06-20T06:49:00Z</dcterms:created>
  <dcterms:modified xsi:type="dcterms:W3CDTF">2022-06-20T06:49:00Z</dcterms:modified>
</cp:coreProperties>
</file>