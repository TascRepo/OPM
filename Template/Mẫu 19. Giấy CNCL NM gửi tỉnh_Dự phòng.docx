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24AEB3BC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77134D5E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3A8C12E9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ABE4B57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14:paraId="615D022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14:paraId="482858D3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4EE47B81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Quang,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14:paraId="2E62F070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03734DD5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D31EB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F3282CE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FD10CE7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01E8BB4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4BED83" w14:textId="77777777" w:rsidR="009E6B28" w:rsidRPr="0013208E" w:rsidRDefault="009E6B28" w:rsidP="009E6B28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SiteName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5BE3A36A" w14:textId="77777777" w:rsidR="009E6B28" w:rsidRPr="00E07709" w:rsidRDefault="009E6B28" w:rsidP="009E6B28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4700F7C4" w14:textId="77777777" w:rsidR="009E6B28" w:rsidRPr="0013208E" w:rsidRDefault="009E6B28" w:rsidP="009E6B28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ContractId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0B2E0761" w14:textId="77777777" w:rsidR="009E6B28" w:rsidRDefault="009E6B28" w:rsidP="009E6B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7FDDBA4C" w14:textId="77777777" w:rsidR="009E6B28" w:rsidRPr="0013208E" w:rsidRDefault="009E6B28" w:rsidP="009E6B28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7841004C" w14:textId="77777777" w:rsidR="009E6B28" w:rsidRPr="00E07709" w:rsidRDefault="009E6B28" w:rsidP="009E6B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70B56C33" w14:textId="77777777" w:rsidR="009E6B28" w:rsidRDefault="009E6B28" w:rsidP="009E6B28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Pr="007D7D50">
              <w:rPr>
                <w:rFonts w:ascii="Times New Roman" w:hAnsi="Times New Roman"/>
                <w:b/>
                <w:noProof/>
              </w:rPr>
              <w:t>&lt;vnpt.SiteName&gt;</w:t>
            </w:r>
          </w:p>
          <w:p w14:paraId="7B04E5D2" w14:textId="77777777" w:rsidR="009E6B28" w:rsidRPr="00E07709" w:rsidRDefault="009E6B28" w:rsidP="009E6B2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05F1AEE4" w14:textId="77777777" w:rsidR="009E6B28" w:rsidRPr="0013208E" w:rsidRDefault="009E6B28" w:rsidP="009E6B28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Pr="007D7D50">
              <w:rPr>
                <w:rFonts w:ascii="Times New Roman" w:hAnsi="Times New Roman"/>
                <w:b/>
              </w:rPr>
              <w:t>&lt;ContractGoodsDesignation1&gt;</w:t>
            </w:r>
          </w:p>
          <w:p w14:paraId="0DCAA888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10F2A036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B02F64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16DBD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FC3F51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15BE1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9D5A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33845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Ghi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3219D9" w:rsidRPr="0063201E" w14:paraId="31B0312E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F9041E" w14:textId="77777777" w:rsidR="003219D9" w:rsidRPr="00000994" w:rsidRDefault="003219D9" w:rsidP="003219D9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FDE32" w14:textId="2A497B36" w:rsidR="003219D9" w:rsidRPr="002F3EE4" w:rsidRDefault="003219D9" w:rsidP="003219D9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9E6B28">
                    <w:rPr>
                      <w:rFonts w:ascii="Times New Roman" w:hAnsi="Times New Roman"/>
                    </w:rPr>
                    <w:t>ContractGoodsCode</w:t>
                  </w:r>
                  <w:proofErr w:type="spellEnd"/>
                  <w:r w:rsidRPr="009E6B28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9C0234" w14:textId="43B054D1" w:rsidR="003219D9" w:rsidRPr="002F3EE4" w:rsidRDefault="003219D9" w:rsidP="003219D9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ContractGoodsDesignation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0D36CB" w14:textId="08BA3C1E" w:rsidR="003219D9" w:rsidRPr="00000994" w:rsidRDefault="003219D9" w:rsidP="003219D9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FBE28A" w14:textId="5CEA8231" w:rsidR="003219D9" w:rsidRPr="00000994" w:rsidRDefault="003219D9" w:rsidP="003219D9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  <w:noProof/>
                    </w:rPr>
                    <w:t>&lt;PLQuantity</w:t>
                  </w:r>
                  <w:r>
                    <w:rPr>
                      <w:rFonts w:ascii="Times New Roman" w:hAnsi="Times New Roman"/>
                      <w:noProof/>
                    </w:rPr>
                    <w:t>1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E84FA" w14:textId="750C4BD7" w:rsidR="003219D9" w:rsidRPr="0063201E" w:rsidRDefault="003219D9" w:rsidP="003219D9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&lt;DPId&gt;</w:t>
                  </w:r>
                </w:p>
              </w:tc>
            </w:tr>
            <w:tr w:rsidR="003219D9" w:rsidRPr="00000994" w14:paraId="7C2A5642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5B7AB1" w14:textId="77777777" w:rsidR="003219D9" w:rsidRPr="00000994" w:rsidRDefault="003219D9" w:rsidP="003219D9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7EAEFF" w14:textId="77777777" w:rsidR="003219D9" w:rsidRDefault="003219D9" w:rsidP="003219D9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0C262F" w14:textId="20829BF3" w:rsidR="003219D9" w:rsidRPr="00702FD2" w:rsidRDefault="003219D9" w:rsidP="003219D9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219FBC" w14:textId="5DF3BDAA" w:rsidR="003219D9" w:rsidRDefault="003219D9" w:rsidP="003219D9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F9ADC9" w14:textId="6380BD49" w:rsidR="003219D9" w:rsidRDefault="003219D9" w:rsidP="003219D9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8CE498" w14:textId="77777777" w:rsidR="003219D9" w:rsidRDefault="003219D9" w:rsidP="003219D9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7F3C2745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9975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8666"/>
            </w:tblGrid>
            <w:tr w:rsidR="00E67862" w:rsidRPr="00000994" w14:paraId="7F7C4EDF" w14:textId="77777777" w:rsidTr="002A43C8">
              <w:trPr>
                <w:trHeight w:val="3244"/>
              </w:trPr>
              <w:tc>
                <w:tcPr>
                  <w:tcW w:w="656" w:type="pct"/>
                  <w:shd w:val="clear" w:color="auto" w:fill="auto"/>
                </w:tcPr>
                <w:p w14:paraId="41BB87AA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52505980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6F866E0C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1338A771" w14:textId="77777777" w:rsidR="00E67862" w:rsidRPr="00AC063A" w:rsidRDefault="00E67862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 w:rsidRPr="00A15667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20121001-001</w:t>
                  </w:r>
                  <w:r w:rsidRPr="00AC063A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5EEAC363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6F5688E6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02/12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/2020</w:t>
            </w:r>
          </w:p>
          <w:p w14:paraId="65CEDAE2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4BB00FB4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3C57530B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7D19A0FD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BDA718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C036F5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3E093CEE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797D8FE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6106CBF0" w14:textId="77777777" w:rsidR="00E67862" w:rsidRPr="004600F6" w:rsidRDefault="00E67862" w:rsidP="00614412">
      <w:pPr>
        <w:rPr>
          <w:smallCaps/>
          <w:u w:val="double"/>
        </w:rPr>
      </w:pPr>
    </w:p>
    <w:sectPr w:rsidR="00E67862" w:rsidRPr="004600F6" w:rsidSect="00E678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20D6" w14:textId="77777777" w:rsidR="00F81448" w:rsidRDefault="00F81448" w:rsidP="00A10E16">
      <w:pPr>
        <w:spacing w:after="0" w:line="240" w:lineRule="auto"/>
      </w:pPr>
      <w:r>
        <w:separator/>
      </w:r>
    </w:p>
  </w:endnote>
  <w:endnote w:type="continuationSeparator" w:id="0">
    <w:p w14:paraId="1D54B37A" w14:textId="77777777" w:rsidR="00F81448" w:rsidRDefault="00F81448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E920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BFEF" w14:textId="77777777" w:rsidR="005E3F31" w:rsidRDefault="005E3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DCF1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14A70722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7A59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F674" w14:textId="77777777" w:rsidR="00F81448" w:rsidRDefault="00F81448" w:rsidP="00A10E16">
      <w:pPr>
        <w:spacing w:after="0" w:line="240" w:lineRule="auto"/>
      </w:pPr>
      <w:r>
        <w:separator/>
      </w:r>
    </w:p>
  </w:footnote>
  <w:footnote w:type="continuationSeparator" w:id="0">
    <w:p w14:paraId="1276E6D5" w14:textId="77777777" w:rsidR="00F81448" w:rsidRDefault="00F81448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FEB2" w14:textId="3650D961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2C28FDEF" wp14:editId="7369A0F5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44FCCB28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0686" w14:textId="77777777" w:rsidR="005E3F31" w:rsidRDefault="005E3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21D9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383C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73B3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730E6"/>
    <w:rsid w:val="005947FA"/>
    <w:rsid w:val="0059705C"/>
    <w:rsid w:val="005E3F31"/>
    <w:rsid w:val="005F0440"/>
    <w:rsid w:val="00607BA6"/>
    <w:rsid w:val="006116A4"/>
    <w:rsid w:val="00614412"/>
    <w:rsid w:val="0063201E"/>
    <w:rsid w:val="00632E83"/>
    <w:rsid w:val="006B362B"/>
    <w:rsid w:val="006B770D"/>
    <w:rsid w:val="006C249C"/>
    <w:rsid w:val="006E3B04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55385"/>
    <w:rsid w:val="00B72395"/>
    <w:rsid w:val="00BD42B4"/>
    <w:rsid w:val="00C028B6"/>
    <w:rsid w:val="00C26288"/>
    <w:rsid w:val="00C26C28"/>
    <w:rsid w:val="00C275C8"/>
    <w:rsid w:val="00C50441"/>
    <w:rsid w:val="00CA0BAF"/>
    <w:rsid w:val="00CA71D1"/>
    <w:rsid w:val="00CC06DA"/>
    <w:rsid w:val="00CC73E1"/>
    <w:rsid w:val="00D12FA1"/>
    <w:rsid w:val="00D36992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1448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3</cp:revision>
  <cp:lastPrinted>2020-10-13T07:19:00Z</cp:lastPrinted>
  <dcterms:created xsi:type="dcterms:W3CDTF">2022-06-16T06:03:00Z</dcterms:created>
  <dcterms:modified xsi:type="dcterms:W3CDTF">2022-06-16T06:04:00Z</dcterms:modified>
</cp:coreProperties>
</file>