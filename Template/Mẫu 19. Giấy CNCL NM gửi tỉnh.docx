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3208E">
              <w:rPr>
                <w:rFonts w:ascii="Times New Roman" w:hAnsi="Times New Roman"/>
                <w:b/>
              </w:rPr>
              <w:t>Địa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chỉ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nghiệp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I,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Lạc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Thạch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Thất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>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124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Hoàng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Quốc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Cầu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Giấy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</w:t>
            </w:r>
            <w:proofErr w:type="gramStart"/>
            <w:r w:rsidRPr="0013208E">
              <w:rPr>
                <w:rFonts w:ascii="Times New Roman" w:hAnsi="Times New Roman"/>
              </w:rPr>
              <w:t>:  (</w:t>
            </w:r>
            <w:proofErr w:type="gramEnd"/>
            <w:r w:rsidRPr="0013208E">
              <w:rPr>
                <w:rFonts w:ascii="Times New Roman" w:hAnsi="Times New Roman"/>
              </w:rPr>
              <w:t>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VPĐD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tại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TP HCM: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Tầng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8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Waseco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số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10 </w:t>
            </w:r>
            <w:proofErr w:type="spellStart"/>
            <w:r w:rsidRPr="0013208E">
              <w:rPr>
                <w:rFonts w:ascii="Times New Roman" w:hAnsi="Times New Roman"/>
                <w:b/>
              </w:rPr>
              <w:t>Phổ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Quang,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quận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Tân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Bình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Tp.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Hồ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</w:t>
            </w:r>
            <w:proofErr w:type="gramStart"/>
            <w:r w:rsidRPr="0013208E">
              <w:rPr>
                <w:rFonts w:ascii="Times New Roman" w:hAnsi="Times New Roman"/>
              </w:rPr>
              <w:t>:  (</w:t>
            </w:r>
            <w:proofErr w:type="gramEnd"/>
            <w:r w:rsidRPr="0013208E">
              <w:rPr>
                <w:rFonts w:ascii="Times New Roman" w:hAnsi="Times New Roman"/>
              </w:rPr>
              <w:t>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6D70852E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7D7D50"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="007D7D50" w:rsidRPr="007D7D50">
              <w:rPr>
                <w:rFonts w:ascii="Times New Roman" w:hAnsi="Times New Roman"/>
                <w:b/>
              </w:rPr>
              <w:t>SiteName</w:t>
            </w:r>
            <w:proofErr w:type="spellEnd"/>
            <w:r w:rsidR="007D7D50" w:rsidRPr="007D7D50">
              <w:rPr>
                <w:rFonts w:ascii="Times New Roman" w:hAnsi="Times New Roman"/>
                <w:b/>
              </w:rPr>
              <w:t>&gt;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0BD04B08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7D7D50"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="007D7D50" w:rsidRPr="007D7D50">
              <w:rPr>
                <w:rFonts w:ascii="Times New Roman" w:hAnsi="Times New Roman"/>
                <w:b/>
              </w:rPr>
              <w:t>ContractId</w:t>
            </w:r>
            <w:proofErr w:type="spellEnd"/>
            <w:r w:rsidR="007D7D50" w:rsidRPr="007D7D50">
              <w:rPr>
                <w:rFonts w:ascii="Times New Roman" w:hAnsi="Times New Roman"/>
                <w:b/>
              </w:rPr>
              <w:t>&gt;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372BC0D9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7D7D50" w:rsidRPr="007D7D50">
              <w:rPr>
                <w:rFonts w:ascii="Times New Roman" w:hAnsi="Times New Roman"/>
                <w:b/>
                <w:noProof/>
              </w:rPr>
              <w:t>&lt;vnpt.SiteName&gt;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05DA7575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7D7D50" w:rsidRPr="007D7D50">
              <w:rPr>
                <w:rFonts w:ascii="Times New Roman" w:hAnsi="Times New Roman"/>
                <w:b/>
              </w:rPr>
              <w:t>&lt;ContractGoodsDesignation1&gt;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Mã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hàng</w:t>
                  </w:r>
                  <w:proofErr w:type="spellEnd"/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Tên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bị</w:t>
                  </w:r>
                  <w:proofErr w:type="spell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Đơn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vị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tính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Thực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xuất</w:t>
                  </w:r>
                  <w:proofErr w:type="spellEnd"/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7D6F0835" w:rsidR="00E67862" w:rsidRPr="002F3EE4" w:rsidRDefault="009E6B28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9E6B28">
                    <w:rPr>
                      <w:rFonts w:ascii="Times New Roman" w:hAnsi="Times New Roman"/>
                    </w:rPr>
                    <w:t>ContractGoodsCode</w:t>
                  </w:r>
                  <w:proofErr w:type="spellEnd"/>
                  <w:r w:rsidRPr="009E6B28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0221840B" w:rsidR="00E67862" w:rsidRPr="002F3EE4" w:rsidRDefault="007D7D50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ContractGoodsDesignation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1E7701BD" w:rsidR="00E67862" w:rsidRPr="00000994" w:rsidRDefault="007D7D50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ContractGoodsUnit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5A90C3EA" w:rsidR="00E67862" w:rsidRPr="00000994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  <w:noProof/>
                    </w:rPr>
                    <w:t>&lt;PLQuantity&gt;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35CFA708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Pr="009E6B28">
                    <w:rPr>
                      <w:rFonts w:ascii="Times New Roman" w:hAnsi="Times New Roman"/>
                      <w:noProof/>
                    </w:rPr>
                    <w:t>&lt;DPId&gt;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Bộ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49FCE118" w:rsidR="00E67862" w:rsidRPr="00AC063A" w:rsidRDefault="00C53BF2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 w:rsidRP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&lt;DeviceCaseNumberRange&gt;</w:t>
                  </w: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02/12</w:t>
            </w:r>
            <w:r w:rsidRPr="000948BE">
              <w:rPr>
                <w:rFonts w:ascii="Times New Roman" w:hAnsi="Times New Roman"/>
                <w:noProof/>
                <w:sz w:val="24"/>
                <w:szCs w:val="24"/>
              </w:rPr>
              <w:t>/2020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3208E">
              <w:rPr>
                <w:rFonts w:ascii="Times New Roman" w:hAnsi="Times New Roman"/>
                <w:b/>
              </w:rPr>
              <w:t>Địa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chỉ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nghiệp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I,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Lạc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Thạch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Thất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>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124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Hoàng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Quốc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Cầu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Giấy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</w:t>
            </w:r>
            <w:proofErr w:type="gramStart"/>
            <w:r w:rsidRPr="0013208E">
              <w:rPr>
                <w:rFonts w:ascii="Times New Roman" w:hAnsi="Times New Roman"/>
              </w:rPr>
              <w:t>:  (</w:t>
            </w:r>
            <w:proofErr w:type="gramEnd"/>
            <w:r w:rsidRPr="0013208E">
              <w:rPr>
                <w:rFonts w:ascii="Times New Roman" w:hAnsi="Times New Roman"/>
              </w:rPr>
              <w:t>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VPĐD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tại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TP HCM: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Tầng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8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Waseco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số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10 </w:t>
            </w:r>
            <w:proofErr w:type="spellStart"/>
            <w:r w:rsidRPr="0013208E">
              <w:rPr>
                <w:rFonts w:ascii="Times New Roman" w:hAnsi="Times New Roman"/>
                <w:b/>
              </w:rPr>
              <w:t>Phổ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Quang,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quận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Tân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Bình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Tp.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Hồ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</w:t>
            </w:r>
            <w:proofErr w:type="gramStart"/>
            <w:r w:rsidRPr="0013208E">
              <w:rPr>
                <w:rFonts w:ascii="Times New Roman" w:hAnsi="Times New Roman"/>
              </w:rPr>
              <w:t>:  (</w:t>
            </w:r>
            <w:proofErr w:type="gramEnd"/>
            <w:r w:rsidRPr="0013208E">
              <w:rPr>
                <w:rFonts w:ascii="Times New Roman" w:hAnsi="Times New Roman"/>
              </w:rPr>
              <w:t>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77777777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Pr="007D7D50">
              <w:rPr>
                <w:rFonts w:ascii="Times New Roman" w:hAnsi="Times New Roman"/>
                <w:b/>
              </w:rPr>
              <w:t>SiteName</w:t>
            </w:r>
            <w:proofErr w:type="spellEnd"/>
            <w:r w:rsidRPr="007D7D50">
              <w:rPr>
                <w:rFonts w:ascii="Times New Roman" w:hAnsi="Times New Roman"/>
                <w:b/>
              </w:rPr>
              <w:t>&gt;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77777777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Pr="007D7D50">
              <w:rPr>
                <w:rFonts w:ascii="Times New Roman" w:hAnsi="Times New Roman"/>
                <w:b/>
              </w:rPr>
              <w:t>ContractId</w:t>
            </w:r>
            <w:proofErr w:type="spellEnd"/>
            <w:r w:rsidRPr="007D7D50">
              <w:rPr>
                <w:rFonts w:ascii="Times New Roman" w:hAnsi="Times New Roman"/>
                <w:b/>
              </w:rPr>
              <w:t>&gt;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77777777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Pr="007D7D50">
              <w:rPr>
                <w:rFonts w:ascii="Times New Roman" w:hAnsi="Times New Roman"/>
                <w:b/>
                <w:noProof/>
              </w:rPr>
              <w:t>&lt;vnpt.SiteName&gt;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77777777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Pr="007D7D50">
              <w:rPr>
                <w:rFonts w:ascii="Times New Roman" w:hAnsi="Times New Roman"/>
                <w:b/>
              </w:rPr>
              <w:t>&lt;ContractGoodsDesignation1&gt;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Mã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hàng</w:t>
                  </w:r>
                  <w:proofErr w:type="spellEnd"/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Tên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bị</w:t>
                  </w:r>
                  <w:proofErr w:type="spell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Đơn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vị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tính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Thực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xuất</w:t>
                  </w:r>
                  <w:proofErr w:type="spellEnd"/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77777777" w:rsidR="00C53BF2" w:rsidRPr="002F3EE4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9E6B28">
                    <w:rPr>
                      <w:rFonts w:ascii="Times New Roman" w:hAnsi="Times New Roman"/>
                    </w:rPr>
                    <w:t>ContractGoodsCode</w:t>
                  </w:r>
                  <w:proofErr w:type="spellEnd"/>
                  <w:r w:rsidRPr="009E6B28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77777777" w:rsidR="00C53BF2" w:rsidRPr="002F3EE4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ContractGoodsDesignation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ContractGoodsUnit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2A34BEAC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  <w:noProof/>
                    </w:rPr>
                    <w:t>&lt;PLQuantity</w:t>
                  </w:r>
                  <w:r>
                    <w:rPr>
                      <w:rFonts w:ascii="Times New Roman" w:hAnsi="Times New Roman"/>
                      <w:noProof/>
                    </w:rPr>
                    <w:t>1</w:t>
                  </w:r>
                  <w:r w:rsidRPr="009E6B28">
                    <w:rPr>
                      <w:rFonts w:ascii="Times New Roman" w:hAnsi="Times New Roman"/>
                      <w:noProof/>
                    </w:rPr>
                    <w:t>&gt;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Bộ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02/12</w:t>
            </w:r>
            <w:r w:rsidRPr="000948BE">
              <w:rPr>
                <w:rFonts w:ascii="Times New Roman" w:hAnsi="Times New Roman"/>
                <w:noProof/>
                <w:sz w:val="24"/>
                <w:szCs w:val="24"/>
              </w:rPr>
              <w:t>/2020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F777" w14:textId="77777777" w:rsidR="00B41DEA" w:rsidRDefault="00B41DEA" w:rsidP="00A10E16">
      <w:pPr>
        <w:spacing w:after="0" w:line="240" w:lineRule="auto"/>
      </w:pPr>
      <w:r>
        <w:separator/>
      </w:r>
    </w:p>
  </w:endnote>
  <w:endnote w:type="continuationSeparator" w:id="0">
    <w:p w14:paraId="32A87C54" w14:textId="77777777" w:rsidR="00B41DEA" w:rsidRDefault="00B41D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68BC" w14:textId="77777777" w:rsidR="00B41DEA" w:rsidRDefault="00B41DEA" w:rsidP="00A10E16">
      <w:pPr>
        <w:spacing w:after="0" w:line="240" w:lineRule="auto"/>
      </w:pPr>
      <w:r>
        <w:separator/>
      </w:r>
    </w:p>
  </w:footnote>
  <w:footnote w:type="continuationSeparator" w:id="0">
    <w:p w14:paraId="4626BDFB" w14:textId="77777777" w:rsidR="00B41DEA" w:rsidRDefault="00B41D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366FEF96" w14:textId="3F5F4A24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E3F31"/>
    <w:rsid w:val="005F0440"/>
    <w:rsid w:val="00607BA6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39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15.Le Minh Hoang</cp:lastModifiedBy>
  <cp:revision>5</cp:revision>
  <cp:lastPrinted>2020-10-13T07:19:00Z</cp:lastPrinted>
  <dcterms:created xsi:type="dcterms:W3CDTF">2022-06-16T05:43:00Z</dcterms:created>
  <dcterms:modified xsi:type="dcterms:W3CDTF">2022-06-16T06:38:00Z</dcterms:modified>
</cp:coreProperties>
</file>